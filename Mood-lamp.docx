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A6FD7" w14:textId="77777777" w:rsidR="001445B1" w:rsidRDefault="008B0EAD">
      <w:pPr>
        <w:pStyle w:val="Title"/>
      </w:pPr>
      <w:r>
        <w:t>Mood lamp</w:t>
      </w:r>
    </w:p>
    <w:sdt>
      <w:sdtPr>
        <w:id w:val="216403978"/>
        <w:placeholder>
          <w:docPart w:val="3D725356D3684B5DB807AEBAE18951B8"/>
        </w:placeholder>
        <w:date>
          <w:dateFormat w:val="MMMM d, yyyy"/>
          <w:lid w:val="en-US"/>
          <w:storeMappedDataAs w:val="dateTime"/>
          <w:calendar w:val="gregorian"/>
        </w:date>
      </w:sdtPr>
      <w:sdtEndPr/>
      <w:sdtContent>
        <w:p w14:paraId="5E0163E5" w14:textId="77777777" w:rsidR="001445B1" w:rsidRDefault="008B0EAD">
          <w:pPr>
            <w:pStyle w:val="Subtitle"/>
          </w:pPr>
          <w:r>
            <w:t>Laurie Fitzek</w:t>
          </w:r>
        </w:p>
      </w:sdtContent>
    </w:sdt>
    <w:p w14:paraId="76622B65" w14:textId="77777777" w:rsidR="001445B1" w:rsidRDefault="00AF0CDD">
      <w:pPr>
        <w:pStyle w:val="Heading1"/>
      </w:pPr>
      <w:r>
        <w:t>Overview</w:t>
      </w:r>
    </w:p>
    <w:p w14:paraId="2F27AE6A" w14:textId="77777777" w:rsidR="001445B1" w:rsidRDefault="00AF0CDD">
      <w:pPr>
        <w:pStyle w:val="Heading2"/>
      </w:pPr>
      <w:r>
        <w:t>Project Background and Description</w:t>
      </w:r>
    </w:p>
    <w:sdt>
      <w:sdtPr>
        <w:id w:val="-2113425653"/>
        <w:placeholder>
          <w:docPart w:val="4929EE183DEF4D68938F043315A52F27"/>
        </w:placeholder>
        <w15:appearance w15:val="hidden"/>
      </w:sdtPr>
      <w:sdtEndPr/>
      <w:sdtContent>
        <w:p w14:paraId="205AE191" w14:textId="77777777" w:rsidR="001445B1" w:rsidRDefault="008B0EAD">
          <w:r>
            <w:t>LED light(s) on a bread board with a lamp shade, connected to an Arduino, controlled by an app or website by the user.</w:t>
          </w:r>
        </w:p>
      </w:sdtContent>
    </w:sdt>
    <w:p w14:paraId="598C2EF9" w14:textId="77777777" w:rsidR="001445B1" w:rsidRDefault="00AF0CDD">
      <w:pPr>
        <w:pStyle w:val="Heading2"/>
      </w:pPr>
      <w:r>
        <w:t xml:space="preserve">Project </w:t>
      </w:r>
      <w:r w:rsidR="008B0EAD">
        <w:t>Description</w:t>
      </w:r>
    </w:p>
    <w:p w14:paraId="71F2E23E" w14:textId="77777777" w:rsidR="00281273" w:rsidRDefault="00281273">
      <w:r>
        <w:t>A program</w:t>
      </w:r>
      <w:r w:rsidR="00AF0CDD">
        <w:t>,</w:t>
      </w:r>
      <w:r>
        <w:t xml:space="preserve"> written in Arduino IDE</w:t>
      </w:r>
      <w:r w:rsidR="00AF0CDD">
        <w:t>,</w:t>
      </w:r>
      <w:r>
        <w:t xml:space="preserve"> will turn on a certain light corresponding the user’s mood. The user can choose their mood from an app/website which will be linked to the program code. Each mood will be connected to different colours. (e.g the mood ‘happy’ is assigned to colour green in the program. The user picks the option happy on the app/website. The green light will turn on).</w:t>
      </w:r>
    </w:p>
    <w:p w14:paraId="0DDE51EC" w14:textId="77777777" w:rsidR="001445B1" w:rsidRDefault="00AF0CDD">
      <w:pPr>
        <w:pStyle w:val="Heading2"/>
      </w:pPr>
      <w:r>
        <w:t>Candidate Technologies/Domain</w:t>
      </w:r>
    </w:p>
    <w:p w14:paraId="24F985B4" w14:textId="77777777" w:rsidR="00281273" w:rsidRDefault="00281273">
      <w:pPr>
        <w:pStyle w:val="ListBullet"/>
      </w:pPr>
      <w:r>
        <w:t>Programming Fundamentals</w:t>
      </w:r>
    </w:p>
    <w:p w14:paraId="138B225C" w14:textId="77777777" w:rsidR="00281273" w:rsidRDefault="00281273">
      <w:pPr>
        <w:pStyle w:val="ListBullet"/>
      </w:pPr>
      <w:r>
        <w:t>Digital Electronics</w:t>
      </w:r>
    </w:p>
    <w:p w14:paraId="5BB1E056" w14:textId="77777777" w:rsidR="00AF0CDD" w:rsidRDefault="00AF0CDD">
      <w:pPr>
        <w:pStyle w:val="ListBullet"/>
      </w:pPr>
      <w:r>
        <w:t>Source Control</w:t>
      </w:r>
    </w:p>
    <w:p w14:paraId="51F836EE" w14:textId="77777777" w:rsidR="001445B1" w:rsidRDefault="00AF0CDD" w:rsidP="00AF0CDD">
      <w:pPr>
        <w:pStyle w:val="ListBullet"/>
      </w:pPr>
      <w:r>
        <w:t>Microcontroller Basics</w:t>
      </w:r>
    </w:p>
    <w:p w14:paraId="3A6033AF" w14:textId="77777777" w:rsidR="00AF0CDD" w:rsidRDefault="00AF0CDD" w:rsidP="00AF0CDD">
      <w:pPr>
        <w:pStyle w:val="ListBullet"/>
      </w:pPr>
      <w:r>
        <w:t>SBC Breakout &amp; General IO</w:t>
      </w:r>
    </w:p>
    <w:p w14:paraId="17AB97A5" w14:textId="77777777" w:rsidR="001445B1" w:rsidRDefault="00AF0CDD">
      <w:pPr>
        <w:pStyle w:val="Heading2"/>
      </w:pPr>
      <w:r>
        <w:t>Equipment</w:t>
      </w:r>
    </w:p>
    <w:p w14:paraId="2CE54AF7" w14:textId="77777777" w:rsidR="001445B1" w:rsidRDefault="00AF0CDD" w:rsidP="00AF0CDD">
      <w:pPr>
        <w:pStyle w:val="ListBullet"/>
      </w:pPr>
      <w:r>
        <w:t>Arduino</w:t>
      </w:r>
    </w:p>
    <w:p w14:paraId="7379BE25" w14:textId="77777777" w:rsidR="00AF0CDD" w:rsidRDefault="00AF0CDD" w:rsidP="00AF0CDD">
      <w:pPr>
        <w:pStyle w:val="ListBullet"/>
      </w:pPr>
      <w:r>
        <w:t>LED light</w:t>
      </w:r>
    </w:p>
    <w:p w14:paraId="2080782C" w14:textId="77777777" w:rsidR="00AF0CDD" w:rsidRDefault="00AF0CDD" w:rsidP="00AF0CDD">
      <w:pPr>
        <w:pStyle w:val="ListBullet"/>
      </w:pPr>
      <w:r>
        <w:t>Jumper cables</w:t>
      </w:r>
    </w:p>
    <w:p w14:paraId="7B8EE4A8" w14:textId="77777777" w:rsidR="00AF0CDD" w:rsidRDefault="00AF0CDD" w:rsidP="00AF0CDD">
      <w:pPr>
        <w:pStyle w:val="ListBullet"/>
      </w:pPr>
      <w:r>
        <w:t>Bread board</w:t>
      </w:r>
    </w:p>
    <w:p w14:paraId="33E6F579" w14:textId="21EA0EB8" w:rsidR="00AF0CDD" w:rsidRDefault="00AF0CDD" w:rsidP="00AF0CDD">
      <w:pPr>
        <w:pStyle w:val="ListBullet"/>
      </w:pPr>
      <w:r>
        <w:t>Resistors</w:t>
      </w:r>
    </w:p>
    <w:p w14:paraId="2B437B7E" w14:textId="572DE111" w:rsidR="00A15FBE" w:rsidRDefault="00A15FBE" w:rsidP="00A15FBE">
      <w:pPr>
        <w:pStyle w:val="ListBullet"/>
        <w:numPr>
          <w:ilvl w:val="0"/>
          <w:numId w:val="0"/>
        </w:numPr>
        <w:ind w:left="432" w:hanging="288"/>
      </w:pPr>
    </w:p>
    <w:p w14:paraId="16202531" w14:textId="3407CF86" w:rsidR="00A15FBE" w:rsidRDefault="00AD71A0" w:rsidP="00A15FBE">
      <w:pPr>
        <w:pStyle w:val="ListBullet"/>
        <w:numPr>
          <w:ilvl w:val="0"/>
          <w:numId w:val="0"/>
        </w:numPr>
        <w:ind w:left="432" w:hanging="288"/>
      </w:pPr>
      <w:r>
        <w:t>-App with buttons (eg. I’m Happy)</w:t>
      </w:r>
    </w:p>
    <w:p w14:paraId="2AB10606" w14:textId="2752C04E" w:rsidR="00AD71A0" w:rsidRDefault="00AD71A0" w:rsidP="00A15FBE">
      <w:pPr>
        <w:pStyle w:val="ListBullet"/>
        <w:numPr>
          <w:ilvl w:val="0"/>
          <w:numId w:val="0"/>
        </w:numPr>
        <w:ind w:left="432" w:hanging="288"/>
      </w:pPr>
      <w:r>
        <w:t xml:space="preserve">-Light Sensor </w:t>
      </w:r>
      <w:r>
        <w:sym w:font="Wingdings" w:char="F0E8"/>
      </w:r>
      <w:r>
        <w:t xml:space="preserve"> If theres light, green light on, if it’s dark red light on</w:t>
      </w:r>
    </w:p>
    <w:p w14:paraId="2CA843CF" w14:textId="216D5E58" w:rsidR="00AD71A0" w:rsidRDefault="00AD71A0" w:rsidP="00A15FBE">
      <w:pPr>
        <w:pStyle w:val="ListBullet"/>
        <w:numPr>
          <w:ilvl w:val="0"/>
          <w:numId w:val="0"/>
        </w:numPr>
        <w:ind w:left="432" w:hanging="288"/>
      </w:pPr>
      <w:r>
        <w:t xml:space="preserve">-Temp sensor </w:t>
      </w:r>
      <w:r>
        <w:sym w:font="Wingdings" w:char="F0E8"/>
      </w:r>
      <w:r>
        <w:t xml:space="preserve"> If it’s bright and hot green light on, if </w:t>
      </w:r>
      <w:r w:rsidR="005267DD">
        <w:t>i</w:t>
      </w:r>
      <w:r>
        <w:t>t</w:t>
      </w:r>
      <w:r w:rsidR="005267DD">
        <w:t>’</w:t>
      </w:r>
      <w:r>
        <w:t>s cold and dark red light on</w:t>
      </w:r>
    </w:p>
    <w:p w14:paraId="4323D5D5" w14:textId="143F7862" w:rsidR="00AD71A0" w:rsidRDefault="00AD71A0" w:rsidP="00A15FBE">
      <w:pPr>
        <w:pStyle w:val="ListBullet"/>
        <w:numPr>
          <w:ilvl w:val="0"/>
          <w:numId w:val="0"/>
        </w:numPr>
        <w:ind w:left="432" w:hanging="288"/>
      </w:pPr>
      <w:r>
        <w:t xml:space="preserve">-Sound sensor </w:t>
      </w:r>
      <w:r>
        <w:sym w:font="Wingdings" w:char="F0E8"/>
      </w:r>
      <w:r>
        <w:t xml:space="preserve"> If there’s high level of noise green light, low light level of light red light on</w:t>
      </w:r>
    </w:p>
    <w:p w14:paraId="61F9FF92" w14:textId="65681E68" w:rsidR="00AD71A0" w:rsidRDefault="00AD71A0" w:rsidP="00A15FBE">
      <w:pPr>
        <w:pStyle w:val="ListBullet"/>
        <w:numPr>
          <w:ilvl w:val="0"/>
          <w:numId w:val="0"/>
        </w:numPr>
        <w:ind w:left="432" w:hanging="288"/>
      </w:pPr>
    </w:p>
    <w:p w14:paraId="66636847" w14:textId="780F0333" w:rsidR="00AD71A0" w:rsidRDefault="00AD71A0" w:rsidP="00A15FBE">
      <w:pPr>
        <w:pStyle w:val="ListBullet"/>
        <w:numPr>
          <w:ilvl w:val="0"/>
          <w:numId w:val="0"/>
        </w:numPr>
        <w:ind w:left="432" w:hanging="288"/>
      </w:pPr>
      <w:r>
        <w:t xml:space="preserve">Happy </w:t>
      </w:r>
      <w:r>
        <w:sym w:font="Wingdings" w:char="F0E8"/>
      </w:r>
      <w:r>
        <w:t xml:space="preserve"> Green light </w:t>
      </w:r>
      <w:r>
        <w:sym w:font="Wingdings" w:char="F0E8"/>
      </w:r>
      <w:r>
        <w:t xml:space="preserve"> bright, noisy, high temperature OR dark, noisy, high temperature</w:t>
      </w:r>
    </w:p>
    <w:p w14:paraId="3F85BAF5" w14:textId="58916E9A" w:rsidR="00AD71A0" w:rsidRDefault="00AD71A0" w:rsidP="00A15FBE">
      <w:pPr>
        <w:pStyle w:val="ListBullet"/>
        <w:numPr>
          <w:ilvl w:val="0"/>
          <w:numId w:val="0"/>
        </w:numPr>
        <w:ind w:left="432" w:hanging="288"/>
      </w:pPr>
      <w:r>
        <w:t>S</w:t>
      </w:r>
      <w:r w:rsidR="005267DD">
        <w:t xml:space="preserve">leepy </w:t>
      </w:r>
      <w:r>
        <w:sym w:font="Wingdings" w:char="F0E8"/>
      </w:r>
      <w:r>
        <w:t xml:space="preserve"> </w:t>
      </w:r>
      <w:r w:rsidR="005267DD">
        <w:t>Blue</w:t>
      </w:r>
      <w:r>
        <w:t xml:space="preserve"> light </w:t>
      </w:r>
      <w:r>
        <w:sym w:font="Wingdings" w:char="F0E8"/>
      </w:r>
      <w:r>
        <w:t xml:space="preserve"> dark, quiet, low </w:t>
      </w:r>
      <w:r w:rsidR="00AB5C11">
        <w:t>temperature,</w:t>
      </w:r>
      <w:r w:rsidR="005267DD">
        <w:t xml:space="preserve"> OR dark, quiet </w:t>
      </w:r>
      <w:bookmarkStart w:id="0" w:name="_GoBack"/>
      <w:bookmarkEnd w:id="0"/>
    </w:p>
    <w:p w14:paraId="4021AB1A" w14:textId="73EA258D" w:rsidR="00AD71A0" w:rsidRDefault="00AD71A0" w:rsidP="00A15FBE">
      <w:pPr>
        <w:pStyle w:val="ListBullet"/>
        <w:numPr>
          <w:ilvl w:val="0"/>
          <w:numId w:val="0"/>
        </w:numPr>
        <w:ind w:left="432" w:hanging="288"/>
      </w:pPr>
      <w:r>
        <w:t xml:space="preserve">Angry </w:t>
      </w:r>
      <w:r>
        <w:sym w:font="Wingdings" w:char="F0E8"/>
      </w:r>
      <w:r>
        <w:t xml:space="preserve"> Red light </w:t>
      </w:r>
      <w:r>
        <w:sym w:font="Wingdings" w:char="F0E8"/>
      </w:r>
      <w:r>
        <w:t xml:space="preserve"> dark, noisy, high temperature</w:t>
      </w:r>
    </w:p>
    <w:sectPr w:rsidR="00AD71A0">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F46D1" w14:textId="77777777" w:rsidR="008B0EAD" w:rsidRDefault="008B0EAD">
      <w:pPr>
        <w:spacing w:after="0" w:line="240" w:lineRule="auto"/>
      </w:pPr>
      <w:r>
        <w:separator/>
      </w:r>
    </w:p>
  </w:endnote>
  <w:endnote w:type="continuationSeparator" w:id="0">
    <w:p w14:paraId="0D7DD039" w14:textId="77777777" w:rsidR="008B0EAD" w:rsidRDefault="008B0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A29E4" w14:textId="77777777" w:rsidR="008B0EAD" w:rsidRDefault="008B0EAD">
      <w:pPr>
        <w:spacing w:after="0" w:line="240" w:lineRule="auto"/>
      </w:pPr>
      <w:r>
        <w:separator/>
      </w:r>
    </w:p>
  </w:footnote>
  <w:footnote w:type="continuationSeparator" w:id="0">
    <w:p w14:paraId="46F0808C" w14:textId="77777777" w:rsidR="008B0EAD" w:rsidRDefault="008B0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60BF3" w14:textId="77777777" w:rsidR="001445B1" w:rsidRDefault="00AF0CDD">
    <w:pPr>
      <w:pStyle w:val="Header"/>
    </w:pPr>
    <w:r>
      <w:rPr>
        <w:noProof/>
        <w:lang w:val="en-IE" w:eastAsia="en-IE"/>
      </w:rPr>
      <mc:AlternateContent>
        <mc:Choice Requires="wps">
          <w:drawing>
            <wp:anchor distT="0" distB="0" distL="114300" distR="114300" simplePos="0" relativeHeight="251659264" behindDoc="0" locked="0" layoutInCell="1" allowOverlap="1" wp14:anchorId="14C6EEC5" wp14:editId="2EC2C273">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A892D" w14:textId="5EFA04A8" w:rsidR="001445B1" w:rsidRDefault="00AF0CDD">
                          <w:pPr>
                            <w:pStyle w:val="Footer"/>
                          </w:pPr>
                          <w:r>
                            <w:fldChar w:fldCharType="begin"/>
                          </w:r>
                          <w:r>
                            <w:instrText xml:space="preserve"> PAGE   \* MERGEFORMAT </w:instrText>
                          </w:r>
                          <w:r>
                            <w:fldChar w:fldCharType="separate"/>
                          </w:r>
                          <w:r w:rsidR="00AB5C11">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4C6EEC5"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00AA892D" w14:textId="5EFA04A8" w:rsidR="001445B1" w:rsidRDefault="00AF0CDD">
                    <w:pPr>
                      <w:pStyle w:val="Footer"/>
                    </w:pPr>
                    <w:r>
                      <w:fldChar w:fldCharType="begin"/>
                    </w:r>
                    <w:r>
                      <w:instrText xml:space="preserve"> PAGE   \* MERGEFORMAT </w:instrText>
                    </w:r>
                    <w:r>
                      <w:fldChar w:fldCharType="separate"/>
                    </w:r>
                    <w:r w:rsidR="00AB5C11">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24024"/>
    <w:multiLevelType w:val="hybridMultilevel"/>
    <w:tmpl w:val="DD2ED5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AD"/>
    <w:rsid w:val="001445B1"/>
    <w:rsid w:val="00281273"/>
    <w:rsid w:val="005267DD"/>
    <w:rsid w:val="008B0EAD"/>
    <w:rsid w:val="00A15FBE"/>
    <w:rsid w:val="00AB5C11"/>
    <w:rsid w:val="00AD71A0"/>
    <w:rsid w:val="00AF0CDD"/>
    <w:rsid w:val="00C73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CD0325"/>
  <w15:chartTrackingRefBased/>
  <w15:docId w15:val="{0181DF2E-6991-4FDF-9F9C-C8DC8585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AF0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i\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725356D3684B5DB807AEBAE18951B8"/>
        <w:category>
          <w:name w:val="General"/>
          <w:gallery w:val="placeholder"/>
        </w:category>
        <w:types>
          <w:type w:val="bbPlcHdr"/>
        </w:types>
        <w:behaviors>
          <w:behavior w:val="content"/>
        </w:behaviors>
        <w:guid w:val="{50EC2F61-8D81-4E09-B300-B4F6B55AA701}"/>
      </w:docPartPr>
      <w:docPartBody>
        <w:p w:rsidR="003277B8" w:rsidRDefault="003277B8">
          <w:pPr>
            <w:pStyle w:val="3D725356D3684B5DB807AEBAE18951B8"/>
          </w:pPr>
          <w:r>
            <w:t>[Select Date]</w:t>
          </w:r>
        </w:p>
      </w:docPartBody>
    </w:docPart>
    <w:docPart>
      <w:docPartPr>
        <w:name w:val="4929EE183DEF4D68938F043315A52F27"/>
        <w:category>
          <w:name w:val="General"/>
          <w:gallery w:val="placeholder"/>
        </w:category>
        <w:types>
          <w:type w:val="bbPlcHdr"/>
        </w:types>
        <w:behaviors>
          <w:behavior w:val="content"/>
        </w:behaviors>
        <w:guid w:val="{045724A0-B0B2-41F0-B7F7-CD8BAFAC0954}"/>
      </w:docPartPr>
      <w:docPartBody>
        <w:p w:rsidR="003277B8" w:rsidRDefault="003277B8">
          <w:pPr>
            <w:pStyle w:val="4929EE183DEF4D68938F043315A52F27"/>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B8"/>
    <w:rsid w:val="003277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01D502A994F95B554F93D57D41599">
    <w:name w:val="AA501D502A994F95B554F93D57D41599"/>
  </w:style>
  <w:style w:type="paragraph" w:customStyle="1" w:styleId="3D725356D3684B5DB807AEBAE18951B8">
    <w:name w:val="3D725356D3684B5DB807AEBAE18951B8"/>
  </w:style>
  <w:style w:type="character" w:styleId="PlaceholderText">
    <w:name w:val="Placeholder Text"/>
    <w:basedOn w:val="DefaultParagraphFont"/>
    <w:uiPriority w:val="99"/>
    <w:semiHidden/>
    <w:rPr>
      <w:color w:val="808080"/>
    </w:rPr>
  </w:style>
  <w:style w:type="paragraph" w:customStyle="1" w:styleId="4929EE183DEF4D68938F043315A52F27">
    <w:name w:val="4929EE183DEF4D68938F043315A52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9B6BCB3-31B6-4BE3-94D7-8FEE5F12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228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Laurie Fitzek</dc:creator>
  <cp:keywords/>
  <cp:lastModifiedBy>20075632</cp:lastModifiedBy>
  <cp:revision>4</cp:revision>
  <dcterms:created xsi:type="dcterms:W3CDTF">2017-02-09T16:15:00Z</dcterms:created>
  <dcterms:modified xsi:type="dcterms:W3CDTF">2017-02-10T12:42:00Z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